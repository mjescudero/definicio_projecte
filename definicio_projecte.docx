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A46B" w14:textId="5D6383E8" w:rsidR="00076856" w:rsidRPr="006A166B" w:rsidRDefault="006A166B" w:rsidP="00874AA1">
      <w:pPr>
        <w:pStyle w:val="Ttulo"/>
        <w:rPr>
          <w:sz w:val="52"/>
          <w:szCs w:val="52"/>
          <w:lang w:val="ca-ES"/>
        </w:rPr>
      </w:pPr>
      <w:r w:rsidRPr="006A166B">
        <w:rPr>
          <w:sz w:val="52"/>
          <w:szCs w:val="52"/>
          <w:lang w:val="ca-ES"/>
        </w:rPr>
        <w:t>e-comerç productes reciclats</w:t>
      </w:r>
    </w:p>
    <w:p w14:paraId="28A68E8A" w14:textId="17C6DA63" w:rsidR="00563FE4" w:rsidRPr="006A166B" w:rsidRDefault="00C34031" w:rsidP="00874AA1">
      <w:pPr>
        <w:pStyle w:val="Ttulo1"/>
        <w:rPr>
          <w:lang w:val="ca-ES"/>
        </w:rPr>
      </w:pPr>
      <w:r>
        <w:rPr>
          <w:lang w:val="ca-ES"/>
        </w:rPr>
        <w:t>Introducció a la problemàtica</w:t>
      </w:r>
    </w:p>
    <w:p w14:paraId="18B70CAB" w14:textId="4BC8C3D7" w:rsidR="00563FE4" w:rsidRDefault="006A166B" w:rsidP="00874AA1">
      <w:pPr>
        <w:rPr>
          <w:lang w:val="ca-ES"/>
        </w:rPr>
      </w:pPr>
      <w:r w:rsidRPr="006A166B">
        <w:rPr>
          <w:lang w:val="ca-ES"/>
        </w:rPr>
        <w:t xml:space="preserve">Actualment es disposa d’una gran quantitat </w:t>
      </w:r>
      <w:r>
        <w:rPr>
          <w:lang w:val="ca-ES"/>
        </w:rPr>
        <w:t xml:space="preserve">significativa </w:t>
      </w:r>
      <w:r w:rsidRPr="006A166B">
        <w:rPr>
          <w:lang w:val="ca-ES"/>
        </w:rPr>
        <w:t xml:space="preserve">de material de reciclatge i pensat en la possibilitat de aprofitar aquest material per donar-li una segona vida </w:t>
      </w:r>
      <w:r>
        <w:rPr>
          <w:lang w:val="ca-ES"/>
        </w:rPr>
        <w:t xml:space="preserve">i reduir l’impacte mediambiental que generaria desfer-se d’aquesta quantitat de material. Per aquest motiu s’ha portat a terme un projecte i es vol crear </w:t>
      </w:r>
      <w:r w:rsidR="00C34031">
        <w:rPr>
          <w:lang w:val="ca-ES"/>
        </w:rPr>
        <w:t>diferents productes, per dona sortida als productes s’ha pensat en una plataforma web a través de la qual es posaran a la venda el nous productes.</w:t>
      </w:r>
    </w:p>
    <w:p w14:paraId="79DC1AC8" w14:textId="4A81D080" w:rsidR="00DA3346" w:rsidRPr="006A166B" w:rsidRDefault="00C34031" w:rsidP="00874AA1">
      <w:pPr>
        <w:rPr>
          <w:lang w:val="ca-ES"/>
        </w:rPr>
      </w:pPr>
      <w:r>
        <w:rPr>
          <w:lang w:val="ca-ES"/>
        </w:rPr>
        <w:t>Aquests nous productes s’han creat de forma totalment manual sense utilitzar productes agressius pel medi ambient i de forma sostenible per donar sortida al material inicial. Aquest és un dels valors que es vola transmetre conjuntament amb els productes creats.</w:t>
      </w:r>
      <w:r w:rsidR="00951189">
        <w:rPr>
          <w:lang w:val="ca-ES"/>
        </w:rPr>
        <w:t xml:space="preserve"> Reduir al màxim la petjada de carboni en la elaboració i distribució dels productes és un objectiu per l’empresa.</w:t>
      </w:r>
    </w:p>
    <w:p w14:paraId="7CDD3122" w14:textId="42B4D3B8" w:rsidR="00563FE4" w:rsidRDefault="006A166B" w:rsidP="00874AA1">
      <w:pPr>
        <w:pStyle w:val="Ttulo1"/>
        <w:rPr>
          <w:lang w:val="ca-ES"/>
        </w:rPr>
      </w:pPr>
      <w:r w:rsidRPr="006A166B">
        <w:rPr>
          <w:lang w:val="ca-ES"/>
        </w:rPr>
        <w:t>Explicació del servei</w:t>
      </w:r>
    </w:p>
    <w:p w14:paraId="440B5D4A" w14:textId="4E745EC8" w:rsidR="00C34031" w:rsidRDefault="00C34031" w:rsidP="00C34031">
      <w:pPr>
        <w:rPr>
          <w:lang w:val="ca-ES"/>
        </w:rPr>
      </w:pPr>
      <w:r>
        <w:rPr>
          <w:lang w:val="ca-ES"/>
        </w:rPr>
        <w:t>Inicialment s’ha pensat amb un servei web (e-comerç) on es mostraran tots els tipus de productes disponibles i les seves principals característiques, sobretot les ecològiques.</w:t>
      </w:r>
    </w:p>
    <w:p w14:paraId="6164EBE8" w14:textId="5D160AFD" w:rsidR="00C34031" w:rsidRDefault="00C34031" w:rsidP="00C34031">
      <w:pPr>
        <w:rPr>
          <w:lang w:val="ca-ES"/>
        </w:rPr>
      </w:pPr>
      <w:r>
        <w:rPr>
          <w:lang w:val="ca-ES"/>
        </w:rPr>
        <w:t>L’aplica</w:t>
      </w:r>
      <w:r w:rsidR="008021AA">
        <w:rPr>
          <w:lang w:val="ca-ES"/>
        </w:rPr>
        <w:t>ció</w:t>
      </w:r>
      <w:r>
        <w:rPr>
          <w:lang w:val="ca-ES"/>
        </w:rPr>
        <w:t xml:space="preserve"> serà </w:t>
      </w:r>
      <w:r w:rsidR="008021AA">
        <w:rPr>
          <w:lang w:val="ca-ES"/>
        </w:rPr>
        <w:t xml:space="preserve">una </w:t>
      </w:r>
      <w:r>
        <w:rPr>
          <w:lang w:val="ca-ES"/>
        </w:rPr>
        <w:t>botiga de de comerç electrònic on :</w:t>
      </w:r>
    </w:p>
    <w:p w14:paraId="03CC8083" w14:textId="00BDFF73" w:rsidR="00C34031" w:rsidRDefault="00C34031" w:rsidP="00C34031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Els usuaris es podran registrar, per poder realitzar les comandes, </w:t>
      </w:r>
      <w:r w:rsidR="00494A02">
        <w:rPr>
          <w:lang w:val="ca-ES"/>
        </w:rPr>
        <w:t>introduint</w:t>
      </w:r>
      <w:r>
        <w:rPr>
          <w:lang w:val="ca-ES"/>
        </w:rPr>
        <w:t xml:space="preserve"> un nom i una adreça de correu, única</w:t>
      </w:r>
      <w:r w:rsidR="00494A02">
        <w:rPr>
          <w:lang w:val="ca-ES"/>
        </w:rPr>
        <w:t>, que l’identificarà</w:t>
      </w:r>
    </w:p>
    <w:p w14:paraId="397C9299" w14:textId="48BA64F8" w:rsidR="00494A02" w:rsidRDefault="00494A02" w:rsidP="00C34031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Es podran seleccionar diferents productes en una mateixa comada.</w:t>
      </w:r>
    </w:p>
    <w:p w14:paraId="31C06499" w14:textId="20AC52B3" w:rsidR="00494A02" w:rsidRDefault="00494A02" w:rsidP="00C34031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La disponibilitat els productes també es mostrarà a l’aplicació, donada la forma de produir-los no sempre pot haver disponibilitat de tots els productes.</w:t>
      </w:r>
    </w:p>
    <w:p w14:paraId="09E639CD" w14:textId="63D9811C" w:rsidR="00494A02" w:rsidRDefault="00494A02" w:rsidP="00C34031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Un cop escollits els productes es tramitarà la comanda cap a l’empresa, la qual acceptarà la comanda i assignarà una data de lliurament un cop validades les dades de l’usuari.</w:t>
      </w:r>
    </w:p>
    <w:p w14:paraId="0DED53F4" w14:textId="3E746740" w:rsidR="00494A02" w:rsidRDefault="00494A02" w:rsidP="00C34031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Hi haurà la possibilitat d’anular les comandes abans que el sistema informi de la data de lliurament</w:t>
      </w:r>
    </w:p>
    <w:p w14:paraId="6CFB6FDE" w14:textId="136D76CC" w:rsidR="00495336" w:rsidRPr="00495336" w:rsidRDefault="00951189" w:rsidP="00495336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L’aplicació web aplicarà descomptes sobre els productes si els usuaris recullen els productes utilitzant medis de transport sostenibles.</w:t>
      </w:r>
    </w:p>
    <w:p w14:paraId="31F8E4E3" w14:textId="77777777" w:rsidR="00C34031" w:rsidRPr="006A166B" w:rsidRDefault="00C34031" w:rsidP="00874AA1">
      <w:pPr>
        <w:pStyle w:val="Ttulo1"/>
        <w:rPr>
          <w:lang w:val="ca-ES"/>
        </w:rPr>
      </w:pPr>
    </w:p>
    <w:p w14:paraId="7801E14C" w14:textId="77777777" w:rsidR="00F829D4" w:rsidRDefault="00F829D4">
      <w:pPr>
        <w:rPr>
          <w:rFonts w:asciiTheme="majorHAnsi" w:eastAsiaTheme="majorEastAsia" w:hAnsiTheme="majorHAnsi" w:cstheme="majorBidi"/>
          <w:b/>
          <w:sz w:val="28"/>
          <w:szCs w:val="32"/>
          <w:lang w:val="ca-ES"/>
        </w:rPr>
      </w:pPr>
      <w:r>
        <w:rPr>
          <w:lang w:val="ca-ES"/>
        </w:rPr>
        <w:br w:type="page"/>
      </w:r>
    </w:p>
    <w:p w14:paraId="2FFE2138" w14:textId="40D2F4B0" w:rsidR="00563FE4" w:rsidRPr="006A166B" w:rsidRDefault="006A166B" w:rsidP="00874AA1">
      <w:pPr>
        <w:pStyle w:val="Ttulo1"/>
        <w:rPr>
          <w:lang w:val="ca-ES"/>
        </w:rPr>
      </w:pPr>
      <w:r w:rsidRPr="006A166B">
        <w:rPr>
          <w:lang w:val="ca-ES"/>
        </w:rPr>
        <w:lastRenderedPageBreak/>
        <w:t>Extra</w:t>
      </w:r>
    </w:p>
    <w:p w14:paraId="748DB592" w14:textId="1BCA34B4" w:rsidR="00951189" w:rsidRDefault="00951189" w:rsidP="00951189">
      <w:pPr>
        <w:rPr>
          <w:lang w:val="ca-ES"/>
        </w:rPr>
      </w:pPr>
      <w:r w:rsidRPr="00951189">
        <w:rPr>
          <w:lang w:val="ca-ES"/>
        </w:rPr>
        <w:t>Per tal de fer un petit estudi de mercat s’ha</w:t>
      </w:r>
      <w:r>
        <w:rPr>
          <w:lang w:val="ca-ES"/>
        </w:rPr>
        <w:t>n investigat diferents tipus d’aplicacions web que ofereixen serveis semblants</w:t>
      </w:r>
    </w:p>
    <w:p w14:paraId="375498A9" w14:textId="437158DF" w:rsidR="0034780A" w:rsidRDefault="0034780A" w:rsidP="00951189">
      <w:pPr>
        <w:rPr>
          <w:lang w:val="ca-ES"/>
        </w:rPr>
      </w:pPr>
    </w:p>
    <w:p w14:paraId="6E6B35CE" w14:textId="4C5B1159" w:rsidR="0034780A" w:rsidRDefault="0034780A" w:rsidP="0034780A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ReDecordArt (</w:t>
      </w:r>
      <w:hyperlink r:id="rId10" w:history="1">
        <w:r w:rsidRPr="00407753">
          <w:rPr>
            <w:rStyle w:val="Hipervnculo"/>
            <w:lang w:val="ca-ES"/>
          </w:rPr>
          <w:t>https://www.redecorart.com/</w:t>
        </w:r>
      </w:hyperlink>
      <w:r>
        <w:rPr>
          <w:lang w:val="ca-ES"/>
        </w:rPr>
        <w:t xml:space="preserve">) </w:t>
      </w:r>
    </w:p>
    <w:p w14:paraId="5CB560C4" w14:textId="74C58EDE" w:rsidR="0034780A" w:rsidRDefault="0034780A" w:rsidP="0034780A">
      <w:pPr>
        <w:pStyle w:val="Prrafodelista"/>
        <w:numPr>
          <w:ilvl w:val="1"/>
          <w:numId w:val="6"/>
        </w:numPr>
        <w:rPr>
          <w:lang w:val="ca-ES"/>
        </w:rPr>
      </w:pPr>
      <w:r>
        <w:rPr>
          <w:lang w:val="ca-ES"/>
        </w:rPr>
        <w:t>Punts forts:</w:t>
      </w:r>
    </w:p>
    <w:p w14:paraId="0D68F19B" w14:textId="3D9548CD" w:rsidR="0034780A" w:rsidRPr="00F829D4" w:rsidRDefault="0034780A" w:rsidP="0034780A">
      <w:pPr>
        <w:pStyle w:val="Prrafodelista"/>
        <w:numPr>
          <w:ilvl w:val="2"/>
          <w:numId w:val="6"/>
        </w:numPr>
        <w:rPr>
          <w:lang w:val="ca-ES"/>
        </w:rPr>
      </w:pPr>
      <w:r w:rsidRPr="00F829D4">
        <w:rPr>
          <w:lang w:val="ca-ES"/>
        </w:rPr>
        <w:t>Mostren molts productes a la web</w:t>
      </w:r>
      <w:r w:rsidR="00F829D4" w:rsidRPr="00F829D4">
        <w:rPr>
          <w:lang w:val="ca-ES"/>
        </w:rPr>
        <w:t xml:space="preserve"> i la </w:t>
      </w:r>
      <w:r w:rsidR="00F320D0" w:rsidRPr="00F829D4">
        <w:rPr>
          <w:lang w:val="ca-ES"/>
        </w:rPr>
        <w:t>informació</w:t>
      </w:r>
      <w:r w:rsidRPr="00F829D4">
        <w:rPr>
          <w:lang w:val="ca-ES"/>
        </w:rPr>
        <w:t xml:space="preserve"> és clara</w:t>
      </w:r>
      <w:r w:rsidR="00F320D0" w:rsidRPr="00F829D4">
        <w:rPr>
          <w:lang w:val="ca-ES"/>
        </w:rPr>
        <w:t xml:space="preserve"> </w:t>
      </w:r>
    </w:p>
    <w:p w14:paraId="3F766D56" w14:textId="3581DC76" w:rsidR="0034780A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Ressalten</w:t>
      </w:r>
      <w:r w:rsidR="0034780A">
        <w:rPr>
          <w:lang w:val="ca-ES"/>
        </w:rPr>
        <w:t xml:space="preserve"> les parts de finançament i enviament dels productes només entrar per tal que no quedi amagat, sobre tot el preu a partir del qual t</w:t>
      </w:r>
      <w:r>
        <w:rPr>
          <w:lang w:val="ca-ES"/>
        </w:rPr>
        <w:t>ens enviament gratuït</w:t>
      </w:r>
    </w:p>
    <w:p w14:paraId="648AB506" w14:textId="69266057" w:rsidR="00F320D0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Els colors de la web son molt càlids</w:t>
      </w:r>
    </w:p>
    <w:p w14:paraId="004AD6C8" w14:textId="647E1248" w:rsidR="00F320D0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Es pot cercar per productes</w:t>
      </w:r>
    </w:p>
    <w:p w14:paraId="53904EE3" w14:textId="0CEEE45F" w:rsidR="00F320D0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És fàcil afegir un producte a la cistella de compra</w:t>
      </w:r>
    </w:p>
    <w:p w14:paraId="342BBC98" w14:textId="0521664C" w:rsidR="00F320D0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Tenen un blog i a més mostren a la pàgina principal les opinions dels usuaris.</w:t>
      </w:r>
    </w:p>
    <w:p w14:paraId="6D5E3531" w14:textId="661F63E2" w:rsidR="00F320D0" w:rsidRDefault="00F320D0" w:rsidP="0034780A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Fa una  proposta d’elements similars al que s’està mirant, segurament darrera hi ha una tasca del Maching Learning</w:t>
      </w:r>
    </w:p>
    <w:p w14:paraId="5D47B981" w14:textId="726EEC5C" w:rsidR="00F320D0" w:rsidRDefault="00F320D0" w:rsidP="00F320D0">
      <w:pPr>
        <w:pStyle w:val="Prrafodelista"/>
        <w:numPr>
          <w:ilvl w:val="1"/>
          <w:numId w:val="6"/>
        </w:numPr>
        <w:rPr>
          <w:lang w:val="ca-ES"/>
        </w:rPr>
      </w:pPr>
      <w:r>
        <w:rPr>
          <w:lang w:val="ca-ES"/>
        </w:rPr>
        <w:t>Punts dèbils</w:t>
      </w:r>
    </w:p>
    <w:p w14:paraId="7C86B194" w14:textId="29E4E9D0" w:rsidR="00F320D0" w:rsidRDefault="00F320D0" w:rsidP="00F320D0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El dissenys de la web és una mica fred, tot molt blanc, sobretot en la part del menú de navegació</w:t>
      </w:r>
      <w:r w:rsidR="00F829D4">
        <w:rPr>
          <w:lang w:val="ca-ES"/>
        </w:rPr>
        <w:t>, resulta poc atractiu</w:t>
      </w:r>
    </w:p>
    <w:p w14:paraId="4DEA9B57" w14:textId="2AC5E5D0" w:rsidR="00F829D4" w:rsidRDefault="00F829D4" w:rsidP="00F829D4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Basq (</w:t>
      </w:r>
      <w:hyperlink r:id="rId11" w:history="1">
        <w:r w:rsidRPr="00407753">
          <w:rPr>
            <w:rStyle w:val="Hipervnculo"/>
            <w:lang w:val="ca-ES"/>
          </w:rPr>
          <w:t>https://basqcompany.com</w:t>
        </w:r>
      </w:hyperlink>
      <w:r>
        <w:rPr>
          <w:lang w:val="ca-ES"/>
        </w:rPr>
        <w:t>)</w:t>
      </w:r>
    </w:p>
    <w:p w14:paraId="096E0A0F" w14:textId="73E19F2E" w:rsidR="00F829D4" w:rsidRDefault="00F829D4" w:rsidP="00F829D4">
      <w:pPr>
        <w:pStyle w:val="Prrafodelista"/>
        <w:numPr>
          <w:ilvl w:val="1"/>
          <w:numId w:val="6"/>
        </w:numPr>
        <w:rPr>
          <w:lang w:val="ca-ES"/>
        </w:rPr>
      </w:pPr>
      <w:r>
        <w:rPr>
          <w:lang w:val="ca-ES"/>
        </w:rPr>
        <w:t>Punts fots:</w:t>
      </w:r>
    </w:p>
    <w:p w14:paraId="1E935755" w14:textId="3AA9E753" w:rsidR="00F829D4" w:rsidRDefault="00F829D4" w:rsidP="00F829D4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Directament la pàgina principal mostra la missió i l’objectiu de l’empresa, no els productes que venen, es com una forma de connectar amb el tipus de client compromès que busquen</w:t>
      </w:r>
    </w:p>
    <w:p w14:paraId="231C2136" w14:textId="105B654F" w:rsidR="00F829D4" w:rsidRDefault="00F829D4" w:rsidP="00F829D4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 xml:space="preserve">Té un estil senzill i clar, sobre tot a l hora de mostrar </w:t>
      </w:r>
    </w:p>
    <w:p w14:paraId="1D4A4478" w14:textId="4167367B" w:rsidR="00034460" w:rsidRDefault="00034460" w:rsidP="00F829D4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Es dinàmica, els productes es mostren amb dues posicions.</w:t>
      </w:r>
    </w:p>
    <w:p w14:paraId="2FA1E27A" w14:textId="087A80FF" w:rsidR="00034460" w:rsidRDefault="00034460" w:rsidP="00F829D4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Està disponible en dos idiomes, anglès i castellà.</w:t>
      </w:r>
    </w:p>
    <w:p w14:paraId="7AD5C3B2" w14:textId="690770B0" w:rsidR="00034460" w:rsidRDefault="00034460" w:rsidP="00034460">
      <w:pPr>
        <w:pStyle w:val="Prrafodelista"/>
        <w:numPr>
          <w:ilvl w:val="1"/>
          <w:numId w:val="6"/>
        </w:numPr>
        <w:rPr>
          <w:lang w:val="ca-ES"/>
        </w:rPr>
      </w:pPr>
      <w:r>
        <w:rPr>
          <w:lang w:val="ca-ES"/>
        </w:rPr>
        <w:t>Punts dèbil</w:t>
      </w:r>
    </w:p>
    <w:p w14:paraId="5D7AF22B" w14:textId="0FE505F7" w:rsidR="00034460" w:rsidRDefault="00034460" w:rsidP="00034460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Només entrar ja s’activa el menú de xat i un formulari per donar-te d’alta com a usuari, que és una mica molest si el que vols es fer un volt per la web i conèixer els productes.</w:t>
      </w:r>
    </w:p>
    <w:p w14:paraId="45181EED" w14:textId="7437B289" w:rsidR="00034460" w:rsidRDefault="00034460" w:rsidP="00034460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El dissenys de la web és una mica fred</w:t>
      </w:r>
      <w:r>
        <w:rPr>
          <w:lang w:val="ca-ES"/>
        </w:rPr>
        <w:t xml:space="preserve"> al igual que l’anterior </w:t>
      </w:r>
      <w:r>
        <w:rPr>
          <w:lang w:val="ca-ES"/>
        </w:rPr>
        <w:t xml:space="preserve"> en la part del menú de navegació, resulta poc atractiu</w:t>
      </w:r>
    </w:p>
    <w:p w14:paraId="17C91ECB" w14:textId="493933F4" w:rsidR="00034460" w:rsidRDefault="00034460" w:rsidP="00034460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En la pagina de detall del producte només es mostra un foto del producte i per aquest tipus de producte, sabatilles, hauria de mostrar més imatges, sobretot des de diferents angles o fins i tot veure com queden quan les porta algun model.</w:t>
      </w:r>
    </w:p>
    <w:p w14:paraId="328AE2F2" w14:textId="5C9B004B" w:rsidR="00034460" w:rsidRDefault="00034460" w:rsidP="00034460">
      <w:pPr>
        <w:pStyle w:val="Prrafodelista"/>
        <w:numPr>
          <w:ilvl w:val="2"/>
          <w:numId w:val="6"/>
        </w:numPr>
        <w:rPr>
          <w:lang w:val="ca-ES"/>
        </w:rPr>
      </w:pPr>
      <w:r>
        <w:rPr>
          <w:lang w:val="ca-ES"/>
        </w:rPr>
        <w:t>No permet la cerca de productes</w:t>
      </w:r>
    </w:p>
    <w:p w14:paraId="60229697" w14:textId="11C87EF1" w:rsidR="00034460" w:rsidRPr="00034460" w:rsidRDefault="00034460" w:rsidP="00034460">
      <w:pPr>
        <w:ind w:left="1800"/>
        <w:rPr>
          <w:lang w:val="ca-ES"/>
        </w:rPr>
      </w:pPr>
    </w:p>
    <w:sectPr w:rsidR="00034460" w:rsidRPr="00034460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5EE4" w14:textId="77777777" w:rsidR="008C520C" w:rsidRDefault="008C520C" w:rsidP="00524988">
      <w:pPr>
        <w:spacing w:after="0" w:line="240" w:lineRule="auto"/>
      </w:pPr>
      <w:r>
        <w:separator/>
      </w:r>
    </w:p>
  </w:endnote>
  <w:endnote w:type="continuationSeparator" w:id="0">
    <w:p w14:paraId="22971FD4" w14:textId="77777777" w:rsidR="008C520C" w:rsidRDefault="008C520C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699F" w14:textId="77777777" w:rsidR="008C520C" w:rsidRDefault="008C520C" w:rsidP="00524988">
      <w:pPr>
        <w:spacing w:after="0" w:line="240" w:lineRule="auto"/>
      </w:pPr>
      <w:r>
        <w:separator/>
      </w:r>
    </w:p>
  </w:footnote>
  <w:footnote w:type="continuationSeparator" w:id="0">
    <w:p w14:paraId="36E64B9C" w14:textId="77777777" w:rsidR="008C520C" w:rsidRDefault="008C520C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A3ACC"/>
    <w:multiLevelType w:val="hybridMultilevel"/>
    <w:tmpl w:val="C2B42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13962"/>
    <w:multiLevelType w:val="hybridMultilevel"/>
    <w:tmpl w:val="6C14D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B"/>
    <w:rsid w:val="00034460"/>
    <w:rsid w:val="00044941"/>
    <w:rsid w:val="00076856"/>
    <w:rsid w:val="00097C80"/>
    <w:rsid w:val="00151A42"/>
    <w:rsid w:val="001D3008"/>
    <w:rsid w:val="001E3ADA"/>
    <w:rsid w:val="002261A4"/>
    <w:rsid w:val="002F1EA7"/>
    <w:rsid w:val="003169C1"/>
    <w:rsid w:val="0034780A"/>
    <w:rsid w:val="00432A3E"/>
    <w:rsid w:val="00481FAD"/>
    <w:rsid w:val="00483FFD"/>
    <w:rsid w:val="00494A02"/>
    <w:rsid w:val="00495336"/>
    <w:rsid w:val="004C38B2"/>
    <w:rsid w:val="005244D5"/>
    <w:rsid w:val="00524988"/>
    <w:rsid w:val="00563FE4"/>
    <w:rsid w:val="005733DE"/>
    <w:rsid w:val="00575138"/>
    <w:rsid w:val="00575C9D"/>
    <w:rsid w:val="005854E9"/>
    <w:rsid w:val="005A01DC"/>
    <w:rsid w:val="00635D86"/>
    <w:rsid w:val="00646886"/>
    <w:rsid w:val="006A166B"/>
    <w:rsid w:val="00783197"/>
    <w:rsid w:val="008021AA"/>
    <w:rsid w:val="00874AA1"/>
    <w:rsid w:val="008C520C"/>
    <w:rsid w:val="00951189"/>
    <w:rsid w:val="00A774AA"/>
    <w:rsid w:val="00C34031"/>
    <w:rsid w:val="00D84BAB"/>
    <w:rsid w:val="00DA23E2"/>
    <w:rsid w:val="00DA3346"/>
    <w:rsid w:val="00F320D0"/>
    <w:rsid w:val="00F829D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BAD1A"/>
  <w15:chartTrackingRefBased/>
  <w15:docId w15:val="{C1CFA282-1059-4F06-81E0-5F1FD1D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Prrafodelista">
    <w:name w:val="List Paragraph"/>
    <w:basedOn w:val="Normal"/>
    <w:uiPriority w:val="34"/>
    <w:unhideWhenUsed/>
    <w:qFormat/>
    <w:rsid w:val="00C340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8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sqcompany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redecorar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\AppData\Roaming\Microsoft\Template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proyectos.dotx</Template>
  <TotalTime>4095</TotalTime>
  <Pages>2</Pages>
  <Words>590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Jose Escudero Aliau</dc:creator>
  <cp:keywords/>
  <dc:description/>
  <cp:lastModifiedBy>Mª Jose Escudero</cp:lastModifiedBy>
  <cp:revision>6</cp:revision>
  <dcterms:created xsi:type="dcterms:W3CDTF">2021-05-28T14:39:00Z</dcterms:created>
  <dcterms:modified xsi:type="dcterms:W3CDTF">2021-05-31T14:41:00Z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