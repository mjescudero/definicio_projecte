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EA46B" w14:textId="5D6383E8" w:rsidR="00076856" w:rsidRPr="006A166B" w:rsidRDefault="006A166B" w:rsidP="00874AA1">
      <w:pPr>
        <w:pStyle w:val="Ttulo"/>
        <w:rPr>
          <w:sz w:val="52"/>
          <w:szCs w:val="52"/>
          <w:lang w:val="ca-ES"/>
        </w:rPr>
      </w:pPr>
      <w:r w:rsidRPr="006A166B">
        <w:rPr>
          <w:sz w:val="52"/>
          <w:szCs w:val="52"/>
          <w:lang w:val="ca-ES"/>
        </w:rPr>
        <w:t>e-comerç productes reciclats</w:t>
      </w:r>
    </w:p>
    <w:p w14:paraId="28A68E8A" w14:textId="04AC10B9" w:rsidR="00563FE4" w:rsidRDefault="00A421A9" w:rsidP="00874AA1">
      <w:pPr>
        <w:pStyle w:val="Ttulo1"/>
        <w:rPr>
          <w:lang w:val="ca-ES"/>
        </w:rPr>
      </w:pPr>
      <w:r>
        <w:rPr>
          <w:lang w:val="ca-ES"/>
        </w:rPr>
        <w:t>Funcionalitats aplicació web</w:t>
      </w:r>
    </w:p>
    <w:p w14:paraId="580A4214" w14:textId="30F64C2E" w:rsidR="00E51C81" w:rsidRPr="00CC11C2" w:rsidRDefault="00E51C81" w:rsidP="00E51C81">
      <w:pPr>
        <w:pStyle w:val="Ttulo1"/>
        <w:numPr>
          <w:ilvl w:val="0"/>
          <w:numId w:val="8"/>
        </w:numPr>
        <w:rPr>
          <w:color w:val="2E74B5" w:themeColor="accent5" w:themeShade="BF"/>
          <w:lang w:val="ca-ES"/>
        </w:rPr>
      </w:pPr>
      <w:r w:rsidRPr="00CC11C2">
        <w:rPr>
          <w:color w:val="2E74B5" w:themeColor="accent5" w:themeShade="BF"/>
          <w:lang w:val="ca-ES"/>
        </w:rPr>
        <w:t>Gestió usuaris</w:t>
      </w:r>
    </w:p>
    <w:p w14:paraId="73D550F5" w14:textId="5E101F76" w:rsidR="004B666A" w:rsidRDefault="004B666A" w:rsidP="004B666A">
      <w:pPr>
        <w:ind w:left="720"/>
        <w:rPr>
          <w:lang w:val="ca-ES"/>
        </w:rPr>
      </w:pPr>
      <w:r>
        <w:rPr>
          <w:lang w:val="ca-ES"/>
        </w:rPr>
        <w:t>Dintre de la gestió d’usuaris s’haurà de desenvolupar aquelles funcionalitats necessàries per gestionar els usuaris que accedeixin a l’aplicació i les dades de cada usuari que siguin necessari emmagatzemar a la nostra base de dades</w:t>
      </w:r>
      <w:r w:rsidR="00B811FC">
        <w:rPr>
          <w:lang w:val="ca-ES"/>
        </w:rPr>
        <w:t xml:space="preserve">. </w:t>
      </w:r>
    </w:p>
    <w:p w14:paraId="2B93E868" w14:textId="6DBA8B26" w:rsidR="00B811FC" w:rsidRDefault="00B811FC" w:rsidP="004B666A">
      <w:pPr>
        <w:ind w:left="720"/>
        <w:rPr>
          <w:lang w:val="ca-ES"/>
        </w:rPr>
      </w:pPr>
      <w:r>
        <w:rPr>
          <w:lang w:val="ca-ES"/>
        </w:rPr>
        <w:t xml:space="preserve">Per poder adquirir productes de </w:t>
      </w:r>
      <w:proofErr w:type="spellStart"/>
      <w:r>
        <w:rPr>
          <w:lang w:val="ca-ES"/>
        </w:rPr>
        <w:t>kla</w:t>
      </w:r>
      <w:proofErr w:type="spellEnd"/>
      <w:r>
        <w:rPr>
          <w:lang w:val="ca-ES"/>
        </w:rPr>
        <w:t xml:space="preserve"> botiga serà necessari registrar-se a l’aplicació web, en tot moment l’usuari podrà actualitzar les dades registrades i també podrà donar-se de baixa del servei quan ho consideri oportú. Per tal de dur a terme aquets requeriments tindrem les següents funcionalitats</w:t>
      </w:r>
    </w:p>
    <w:p w14:paraId="469C0A4F" w14:textId="56D7E24F" w:rsidR="00E51C81" w:rsidRPr="00CC11C2" w:rsidRDefault="00E51C81" w:rsidP="00E51C81">
      <w:pPr>
        <w:pStyle w:val="Ttulo1"/>
        <w:numPr>
          <w:ilvl w:val="1"/>
          <w:numId w:val="8"/>
        </w:numPr>
        <w:rPr>
          <w:b w:val="0"/>
          <w:bCs/>
          <w:u w:val="single"/>
          <w:lang w:val="ca-ES"/>
        </w:rPr>
      </w:pPr>
      <w:r w:rsidRPr="00CC11C2">
        <w:rPr>
          <w:b w:val="0"/>
          <w:bCs/>
          <w:u w:val="single"/>
          <w:lang w:val="ca-ES"/>
        </w:rPr>
        <w:t>Alta</w:t>
      </w:r>
    </w:p>
    <w:p w14:paraId="654D8596" w14:textId="0AB82FBA" w:rsidR="00D4735E" w:rsidRDefault="00D4735E" w:rsidP="00D4735E">
      <w:pPr>
        <w:ind w:left="1440"/>
        <w:rPr>
          <w:lang w:val="ca-ES"/>
        </w:rPr>
      </w:pPr>
      <w:r>
        <w:rPr>
          <w:lang w:val="ca-ES"/>
        </w:rPr>
        <w:t>Des de l’aplicació es farà l’alta o registre de les dades d’un usuari, alta que serà imprescindible si es volen adquirir productes. De cada usuari es registraran les següent dades:</w:t>
      </w:r>
    </w:p>
    <w:p w14:paraId="570B9689" w14:textId="246FBFA6" w:rsidR="00D4735E" w:rsidRDefault="00D4735E" w:rsidP="00D4735E">
      <w:pPr>
        <w:pStyle w:val="Prrafodelista"/>
        <w:numPr>
          <w:ilvl w:val="2"/>
          <w:numId w:val="8"/>
        </w:numPr>
        <w:rPr>
          <w:lang w:val="ca-ES"/>
        </w:rPr>
      </w:pPr>
      <w:r>
        <w:rPr>
          <w:lang w:val="ca-ES"/>
        </w:rPr>
        <w:t>Nom del usuari : camp obligatori</w:t>
      </w:r>
    </w:p>
    <w:p w14:paraId="5BF2AA4E" w14:textId="5BC7C9EE" w:rsidR="00D4735E" w:rsidRDefault="00D4735E" w:rsidP="00D4735E">
      <w:pPr>
        <w:pStyle w:val="Prrafodelista"/>
        <w:numPr>
          <w:ilvl w:val="2"/>
          <w:numId w:val="8"/>
        </w:numPr>
        <w:rPr>
          <w:lang w:val="ca-ES"/>
        </w:rPr>
      </w:pPr>
      <w:proofErr w:type="spellStart"/>
      <w:r>
        <w:rPr>
          <w:lang w:val="ca-ES"/>
        </w:rPr>
        <w:t>Email</w:t>
      </w:r>
      <w:proofErr w:type="spellEnd"/>
      <w:r>
        <w:rPr>
          <w:lang w:val="ca-ES"/>
        </w:rPr>
        <w:t>: camp obligatori i que</w:t>
      </w:r>
      <w:r w:rsidR="00B6334F">
        <w:rPr>
          <w:lang w:val="ca-ES"/>
        </w:rPr>
        <w:t xml:space="preserve"> ha de ser únic en el sistema, no podrà haver comptes amb la mateixa adreça </w:t>
      </w:r>
      <w:proofErr w:type="spellStart"/>
      <w:r w:rsidR="00B6334F">
        <w:rPr>
          <w:lang w:val="ca-ES"/>
        </w:rPr>
        <w:t>email</w:t>
      </w:r>
      <w:proofErr w:type="spellEnd"/>
    </w:p>
    <w:p w14:paraId="1A9A88C7" w14:textId="6C4FE946" w:rsidR="00B6334F" w:rsidRDefault="00B6334F" w:rsidP="00D4735E">
      <w:pPr>
        <w:pStyle w:val="Prrafodelista"/>
        <w:numPr>
          <w:ilvl w:val="2"/>
          <w:numId w:val="8"/>
        </w:numPr>
        <w:rPr>
          <w:lang w:val="ca-ES"/>
        </w:rPr>
      </w:pPr>
      <w:r>
        <w:rPr>
          <w:lang w:val="ca-ES"/>
        </w:rPr>
        <w:t>Adreça del usuari, no es un camp obligatori, només s’informarà en el cas que es vulgui rebre a casa alguna de les comandes</w:t>
      </w:r>
    </w:p>
    <w:p w14:paraId="50B503FC" w14:textId="3C919F98" w:rsidR="00B6334F" w:rsidRDefault="00B6334F" w:rsidP="00D4735E">
      <w:pPr>
        <w:pStyle w:val="Prrafodelista"/>
        <w:numPr>
          <w:ilvl w:val="2"/>
          <w:numId w:val="8"/>
        </w:numPr>
        <w:rPr>
          <w:lang w:val="ca-ES"/>
        </w:rPr>
      </w:pPr>
      <w:r>
        <w:rPr>
          <w:lang w:val="ca-ES"/>
        </w:rPr>
        <w:t>DNI o passaport del usuari, es necessari per tramitar la factura de la comanda</w:t>
      </w:r>
    </w:p>
    <w:p w14:paraId="611DD2E1" w14:textId="3AD5D749" w:rsidR="00B6334F" w:rsidRPr="00B6334F" w:rsidRDefault="00B6334F" w:rsidP="00B6334F">
      <w:pPr>
        <w:pStyle w:val="Prrafodelista"/>
        <w:numPr>
          <w:ilvl w:val="2"/>
          <w:numId w:val="8"/>
        </w:numPr>
        <w:rPr>
          <w:lang w:val="ca-ES"/>
        </w:rPr>
      </w:pPr>
      <w:r>
        <w:rPr>
          <w:lang w:val="ca-ES"/>
        </w:rPr>
        <w:t>Contrasenya: aquesta haurà de ser una clau de seguretat forta amb un mínim de 8 dígits o caràcters, majúscules i caràcters especials, es validarà dos cops</w:t>
      </w:r>
    </w:p>
    <w:p w14:paraId="55182416" w14:textId="55CB1E22" w:rsidR="00B6334F" w:rsidRPr="00D4735E" w:rsidRDefault="00B6334F" w:rsidP="00B6334F">
      <w:pPr>
        <w:pStyle w:val="Prrafodelista"/>
        <w:ind w:left="2160"/>
        <w:rPr>
          <w:lang w:val="ca-ES"/>
        </w:rPr>
      </w:pPr>
    </w:p>
    <w:p w14:paraId="6638D480" w14:textId="75D9F957" w:rsidR="00E51C81" w:rsidRPr="00CC11C2" w:rsidRDefault="00E51C81" w:rsidP="00E51C81">
      <w:pPr>
        <w:pStyle w:val="Ttulo1"/>
        <w:numPr>
          <w:ilvl w:val="1"/>
          <w:numId w:val="8"/>
        </w:numPr>
        <w:rPr>
          <w:b w:val="0"/>
          <w:bCs/>
          <w:u w:val="single"/>
          <w:lang w:val="ca-ES"/>
        </w:rPr>
      </w:pPr>
      <w:r w:rsidRPr="00CC11C2">
        <w:rPr>
          <w:b w:val="0"/>
          <w:bCs/>
          <w:u w:val="single"/>
          <w:lang w:val="ca-ES"/>
        </w:rPr>
        <w:t>Baixa</w:t>
      </w:r>
    </w:p>
    <w:p w14:paraId="463F7119" w14:textId="0311E3FE" w:rsidR="00B6334F" w:rsidRDefault="00B6334F" w:rsidP="00B6334F">
      <w:pPr>
        <w:ind w:left="1440"/>
        <w:rPr>
          <w:lang w:val="ca-ES"/>
        </w:rPr>
      </w:pPr>
      <w:r>
        <w:rPr>
          <w:lang w:val="ca-ES"/>
        </w:rPr>
        <w:t>La baixa del servei es podrà realitzar en qualsevol moment i implicarà la desactivació del compte del usuari però no la eliminació de les dades de la base de dades</w:t>
      </w:r>
      <w:r w:rsidR="00F756B1">
        <w:rPr>
          <w:lang w:val="ca-ES"/>
        </w:rPr>
        <w:t>.</w:t>
      </w:r>
    </w:p>
    <w:p w14:paraId="7D601012" w14:textId="60642CF6" w:rsidR="00E51C81" w:rsidRPr="00CC11C2" w:rsidRDefault="00E51C81" w:rsidP="00E51C81">
      <w:pPr>
        <w:pStyle w:val="Ttulo1"/>
        <w:numPr>
          <w:ilvl w:val="1"/>
          <w:numId w:val="8"/>
        </w:numPr>
        <w:rPr>
          <w:b w:val="0"/>
          <w:bCs/>
          <w:u w:val="single"/>
          <w:lang w:val="ca-ES"/>
        </w:rPr>
      </w:pPr>
      <w:r w:rsidRPr="00CC11C2">
        <w:rPr>
          <w:b w:val="0"/>
          <w:bCs/>
          <w:u w:val="single"/>
          <w:lang w:val="ca-ES"/>
        </w:rPr>
        <w:t>Modificació dades usuari</w:t>
      </w:r>
    </w:p>
    <w:p w14:paraId="7E1DC137" w14:textId="713466D7" w:rsidR="00F756B1" w:rsidRDefault="00F756B1" w:rsidP="00F756B1">
      <w:pPr>
        <w:ind w:left="1440"/>
        <w:rPr>
          <w:lang w:val="ca-ES"/>
        </w:rPr>
      </w:pPr>
      <w:r>
        <w:rPr>
          <w:lang w:val="ca-ES"/>
        </w:rPr>
        <w:t>En tot moment es permetrà a l’usuari modificar les seves dades</w:t>
      </w:r>
      <w:r w:rsidR="00CC11C2">
        <w:rPr>
          <w:lang w:val="ca-ES"/>
        </w:rPr>
        <w:t>, sempre respectant les condicions definides sobre les dades en el moment de fer l’alta de l’usuari, es a dir, no es podrà deixar en blanc un camp marcat com a obligatori.</w:t>
      </w:r>
    </w:p>
    <w:p w14:paraId="6197CE32" w14:textId="1ED8348E" w:rsidR="006453D8" w:rsidRDefault="006453D8" w:rsidP="00E51C81">
      <w:pPr>
        <w:pStyle w:val="Ttulo1"/>
        <w:numPr>
          <w:ilvl w:val="0"/>
          <w:numId w:val="8"/>
        </w:numPr>
        <w:rPr>
          <w:color w:val="2E74B5" w:themeColor="accent5" w:themeShade="BF"/>
          <w:lang w:val="ca-ES"/>
        </w:rPr>
      </w:pPr>
      <w:r>
        <w:rPr>
          <w:color w:val="2E74B5" w:themeColor="accent5" w:themeShade="BF"/>
          <w:lang w:val="ca-ES"/>
        </w:rPr>
        <w:lastRenderedPageBreak/>
        <w:t>Detall del producte</w:t>
      </w:r>
    </w:p>
    <w:p w14:paraId="6764EF52" w14:textId="389991CD" w:rsidR="006453D8" w:rsidRDefault="006453D8" w:rsidP="006453D8">
      <w:pPr>
        <w:ind w:left="720"/>
        <w:rPr>
          <w:lang w:val="ca-ES"/>
        </w:rPr>
      </w:pPr>
      <w:r>
        <w:rPr>
          <w:lang w:val="ca-ES"/>
        </w:rPr>
        <w:t>Un cop seleccionat un producte es podrà accedir a</w:t>
      </w:r>
      <w:r w:rsidR="00DF06FE">
        <w:rPr>
          <w:lang w:val="ca-ES"/>
        </w:rPr>
        <w:t xml:space="preserve"> la pagina de detall del producte on es mostrarà les característiques del producte, la disponibilitat i els materials reciclats que s’han utilitzat</w:t>
      </w:r>
    </w:p>
    <w:p w14:paraId="767B3066" w14:textId="2AC7A59E" w:rsidR="00DF06FE" w:rsidRDefault="00DF06FE" w:rsidP="006453D8">
      <w:pPr>
        <w:ind w:left="720"/>
        <w:rPr>
          <w:lang w:val="ca-ES"/>
        </w:rPr>
      </w:pPr>
      <w:r>
        <w:rPr>
          <w:lang w:val="ca-ES"/>
        </w:rPr>
        <w:t>Des de aquesta pàgina també es podrà afegir el producte a la cistella i veure de forma ampliada les imatges disponibles del producte.</w:t>
      </w:r>
    </w:p>
    <w:p w14:paraId="745BDE39" w14:textId="5E5AEF36" w:rsidR="00E51C81" w:rsidRPr="00CC11C2" w:rsidRDefault="00E51C81" w:rsidP="00E51C81">
      <w:pPr>
        <w:pStyle w:val="Ttulo1"/>
        <w:numPr>
          <w:ilvl w:val="0"/>
          <w:numId w:val="8"/>
        </w:numPr>
        <w:rPr>
          <w:color w:val="2E74B5" w:themeColor="accent5" w:themeShade="BF"/>
          <w:lang w:val="ca-ES"/>
        </w:rPr>
      </w:pPr>
      <w:r w:rsidRPr="00CC11C2">
        <w:rPr>
          <w:color w:val="2E74B5" w:themeColor="accent5" w:themeShade="BF"/>
          <w:lang w:val="ca-ES"/>
        </w:rPr>
        <w:t>Gestió productes de la cistella</w:t>
      </w:r>
    </w:p>
    <w:p w14:paraId="550DC767" w14:textId="1F7131BD" w:rsidR="00F756B1" w:rsidRDefault="00F756B1" w:rsidP="00F756B1">
      <w:pPr>
        <w:ind w:left="720"/>
        <w:rPr>
          <w:lang w:val="ca-ES"/>
        </w:rPr>
      </w:pPr>
      <w:r>
        <w:rPr>
          <w:lang w:val="ca-ES"/>
        </w:rPr>
        <w:t>En tot moment es podrà afegir elements a la cistella, encara que l’usuari no s’hagi registrat per primer cop o identificat prèviament a la gestió d’usuaris, però en el moment de tramitar el pagament dels productes si que s’haurà de poder iniciar sessió i per això l’aplicació li demanarà a l’usuari identificar-se.</w:t>
      </w:r>
    </w:p>
    <w:p w14:paraId="08B5E74A" w14:textId="356ED5BB" w:rsidR="00CC11C2" w:rsidRPr="00CC11C2" w:rsidRDefault="00CC11C2" w:rsidP="00CC11C2">
      <w:pPr>
        <w:pStyle w:val="Ttulo1"/>
        <w:numPr>
          <w:ilvl w:val="1"/>
          <w:numId w:val="8"/>
        </w:numPr>
        <w:rPr>
          <w:b w:val="0"/>
          <w:bCs/>
          <w:u w:val="single"/>
          <w:lang w:val="ca-ES"/>
        </w:rPr>
      </w:pPr>
      <w:r w:rsidRPr="00CC11C2">
        <w:rPr>
          <w:b w:val="0"/>
          <w:bCs/>
          <w:u w:val="single"/>
          <w:lang w:val="ca-ES"/>
        </w:rPr>
        <w:t>Alta de productes</w:t>
      </w:r>
    </w:p>
    <w:p w14:paraId="548DED82" w14:textId="006E3162" w:rsidR="00F756B1" w:rsidRDefault="00F756B1" w:rsidP="00CC11C2">
      <w:pPr>
        <w:ind w:left="1440"/>
        <w:rPr>
          <w:lang w:val="ca-ES"/>
        </w:rPr>
      </w:pPr>
      <w:r>
        <w:rPr>
          <w:lang w:val="ca-ES"/>
        </w:rPr>
        <w:t xml:space="preserve">Els productes s’aniran  </w:t>
      </w:r>
      <w:r w:rsidR="00CC11C2">
        <w:rPr>
          <w:lang w:val="ca-ES"/>
        </w:rPr>
        <w:t>afegint-se</w:t>
      </w:r>
      <w:r>
        <w:rPr>
          <w:lang w:val="ca-ES"/>
        </w:rPr>
        <w:t xml:space="preserve"> a la cistella d</w:t>
      </w:r>
      <w:r w:rsidR="00CC11C2">
        <w:rPr>
          <w:lang w:val="ca-ES"/>
        </w:rPr>
        <w:t>e una opció que apareixerà al costat de cada producte així com la quantitat de productes que es vulgui adquirir</w:t>
      </w:r>
    </w:p>
    <w:p w14:paraId="41164817" w14:textId="07156C6E" w:rsidR="00CC11C2" w:rsidRPr="00CC11C2" w:rsidRDefault="00CC11C2" w:rsidP="00CC11C2">
      <w:pPr>
        <w:pStyle w:val="Ttulo1"/>
        <w:numPr>
          <w:ilvl w:val="1"/>
          <w:numId w:val="8"/>
        </w:numPr>
        <w:rPr>
          <w:b w:val="0"/>
          <w:bCs/>
          <w:u w:val="single"/>
          <w:lang w:val="ca-ES"/>
        </w:rPr>
      </w:pPr>
      <w:r w:rsidRPr="00CC11C2">
        <w:rPr>
          <w:b w:val="0"/>
          <w:bCs/>
          <w:u w:val="single"/>
          <w:lang w:val="ca-ES"/>
        </w:rPr>
        <w:t>Modificar o Eliminar productes</w:t>
      </w:r>
    </w:p>
    <w:p w14:paraId="34BA7CA1" w14:textId="1C555497" w:rsidR="00CC11C2" w:rsidRDefault="00CC11C2" w:rsidP="00CC11C2">
      <w:pPr>
        <w:ind w:left="1440"/>
        <w:rPr>
          <w:lang w:val="ca-ES"/>
        </w:rPr>
      </w:pPr>
      <w:r>
        <w:rPr>
          <w:lang w:val="ca-ES"/>
        </w:rPr>
        <w:t>Des de la pròpia cistella es permetrà eliminar o modificar la quantitat de cada producte afegida a la cistella</w:t>
      </w:r>
    </w:p>
    <w:p w14:paraId="57BA81F9" w14:textId="2EF077B6" w:rsidR="00E51C81" w:rsidRDefault="00E51C81" w:rsidP="00CC11C2">
      <w:pPr>
        <w:pStyle w:val="Ttulo1"/>
        <w:numPr>
          <w:ilvl w:val="0"/>
          <w:numId w:val="8"/>
        </w:numPr>
        <w:rPr>
          <w:color w:val="2E74B5" w:themeColor="accent5" w:themeShade="BF"/>
          <w:lang w:val="ca-ES"/>
        </w:rPr>
      </w:pPr>
      <w:r w:rsidRPr="00CC11C2">
        <w:rPr>
          <w:color w:val="2E74B5" w:themeColor="accent5" w:themeShade="BF"/>
          <w:lang w:val="ca-ES"/>
        </w:rPr>
        <w:t xml:space="preserve">Tramitar compra </w:t>
      </w:r>
      <w:r w:rsidR="00700FE2" w:rsidRPr="00CC11C2">
        <w:rPr>
          <w:color w:val="2E74B5" w:themeColor="accent5" w:themeShade="BF"/>
          <w:lang w:val="ca-ES"/>
        </w:rPr>
        <w:t xml:space="preserve">de </w:t>
      </w:r>
      <w:r w:rsidRPr="00CC11C2">
        <w:rPr>
          <w:color w:val="2E74B5" w:themeColor="accent5" w:themeShade="BF"/>
          <w:lang w:val="ca-ES"/>
        </w:rPr>
        <w:t>productes</w:t>
      </w:r>
    </w:p>
    <w:p w14:paraId="5A2D3C89" w14:textId="6F70C7C6" w:rsidR="00CC11C2" w:rsidRDefault="00CC11C2" w:rsidP="00CC11C2">
      <w:pPr>
        <w:ind w:left="720"/>
        <w:rPr>
          <w:lang w:val="ca-ES"/>
        </w:rPr>
      </w:pPr>
      <w:r>
        <w:rPr>
          <w:lang w:val="ca-ES"/>
        </w:rPr>
        <w:t xml:space="preserve">Con ja s’ha indicat anteriorment serà necessari està registrat en el sistema i haver iniciat sessió abans de procedir al pagament dels productes. Si no és dona aquesta situació es demanarà al usuari que es registri abans de continuar </w:t>
      </w:r>
      <w:r w:rsidR="00030F5C">
        <w:rPr>
          <w:lang w:val="ca-ES"/>
        </w:rPr>
        <w:t>i per fer-ho es mostrarà a l’usuari la pantalla de inici de sessió.</w:t>
      </w:r>
    </w:p>
    <w:p w14:paraId="738EC727" w14:textId="7B79303E" w:rsidR="00E51C81" w:rsidRPr="00030F5C" w:rsidRDefault="00030F5C" w:rsidP="00030F5C">
      <w:pPr>
        <w:ind w:left="720"/>
        <w:rPr>
          <w:lang w:val="ca-ES"/>
        </w:rPr>
      </w:pPr>
      <w:r>
        <w:rPr>
          <w:lang w:val="ca-ES"/>
        </w:rPr>
        <w:t>Un cop l’usuari s’hagi registrat el podrà seguir amb la compra de productes, des de la pantalla de pagament on es demanarà a l’usuari que seleccioni  el mètode de pagament i les dades necessàries</w:t>
      </w:r>
    </w:p>
    <w:p w14:paraId="208B149E" w14:textId="5D0D2902" w:rsidR="00E51C81" w:rsidRDefault="00E51C81" w:rsidP="00E51C81">
      <w:pPr>
        <w:pStyle w:val="Ttulo1"/>
        <w:numPr>
          <w:ilvl w:val="0"/>
          <w:numId w:val="8"/>
        </w:numPr>
        <w:rPr>
          <w:color w:val="2E74B5" w:themeColor="accent5" w:themeShade="BF"/>
          <w:lang w:val="ca-ES"/>
        </w:rPr>
      </w:pPr>
      <w:r w:rsidRPr="00CC11C2">
        <w:rPr>
          <w:color w:val="2E74B5" w:themeColor="accent5" w:themeShade="BF"/>
          <w:lang w:val="ca-ES"/>
        </w:rPr>
        <w:t xml:space="preserve">Gestió de comandes </w:t>
      </w:r>
      <w:r w:rsidR="00627B20">
        <w:rPr>
          <w:color w:val="2E74B5" w:themeColor="accent5" w:themeShade="BF"/>
          <w:lang w:val="ca-ES"/>
        </w:rPr>
        <w:t>i devolucions</w:t>
      </w:r>
    </w:p>
    <w:p w14:paraId="78E8E4F0" w14:textId="6ACE3B25" w:rsidR="00030F5C" w:rsidRDefault="00030F5C" w:rsidP="00030F5C">
      <w:pPr>
        <w:ind w:left="720"/>
        <w:rPr>
          <w:lang w:val="ca-ES"/>
        </w:rPr>
      </w:pPr>
      <w:r>
        <w:rPr>
          <w:lang w:val="ca-ES"/>
        </w:rPr>
        <w:t xml:space="preserve">En tot moment l’usuari tindrà </w:t>
      </w:r>
      <w:r w:rsidR="00DC193E">
        <w:rPr>
          <w:lang w:val="ca-ES"/>
        </w:rPr>
        <w:t>accés</w:t>
      </w:r>
      <w:r>
        <w:rPr>
          <w:lang w:val="ca-ES"/>
        </w:rPr>
        <w:t xml:space="preserve"> a les seves comades tan si estan actives como si ja estan tancades o lliurades</w:t>
      </w:r>
    </w:p>
    <w:p w14:paraId="723CC487" w14:textId="77777777" w:rsidR="006453D8" w:rsidRDefault="006453D8" w:rsidP="00030F5C">
      <w:pPr>
        <w:ind w:left="720"/>
        <w:rPr>
          <w:lang w:val="ca-ES"/>
        </w:rPr>
      </w:pPr>
      <w:r>
        <w:rPr>
          <w:lang w:val="ca-ES"/>
        </w:rPr>
        <w:t>Des d’aquesta pàgina es mostrarà a l’usuari una llista de les seves comandes i la possibilitat  mostrar les comandes d’una determinada data d’inici  o final</w:t>
      </w:r>
    </w:p>
    <w:p w14:paraId="04BFF148" w14:textId="5B26279A" w:rsidR="006453D8" w:rsidRDefault="006453D8" w:rsidP="00030F5C">
      <w:pPr>
        <w:ind w:left="720"/>
        <w:rPr>
          <w:lang w:val="ca-ES"/>
        </w:rPr>
      </w:pPr>
      <w:r>
        <w:rPr>
          <w:lang w:val="ca-ES"/>
        </w:rPr>
        <w:t>De cada comanda es mostraran les dades mes rellevants: número de comanda, data tramitació, l’estat en que es troba.</w:t>
      </w:r>
    </w:p>
    <w:p w14:paraId="6A8406FE" w14:textId="3C6A1108" w:rsidR="00E51C81" w:rsidRPr="006453D8" w:rsidRDefault="006453D8" w:rsidP="006453D8">
      <w:pPr>
        <w:ind w:left="720"/>
        <w:rPr>
          <w:lang w:val="ca-ES"/>
        </w:rPr>
      </w:pPr>
      <w:r>
        <w:rPr>
          <w:lang w:val="ca-ES"/>
        </w:rPr>
        <w:t>Es podrà accedir al detall de cada comanda a través de una opció de detall de la comanda seleccionada.</w:t>
      </w:r>
      <w:r w:rsidR="00627B20">
        <w:rPr>
          <w:lang w:val="ca-ES"/>
        </w:rPr>
        <w:t xml:space="preserve"> També des d’aquesta pantalla es podrà accedir a la devolució de productes dintre dels terminis definits per la empresa.</w:t>
      </w:r>
    </w:p>
    <w:p w14:paraId="6BA65A4B" w14:textId="77777777" w:rsidR="00A421A9" w:rsidRDefault="00A421A9" w:rsidP="00874AA1">
      <w:pPr>
        <w:pStyle w:val="Ttulo1"/>
        <w:rPr>
          <w:lang w:val="ca-ES"/>
        </w:rPr>
      </w:pPr>
    </w:p>
    <w:p w14:paraId="3938E46D" w14:textId="3932C46D" w:rsidR="00E51C81" w:rsidRDefault="00E51C81" w:rsidP="00E51C81">
      <w:pPr>
        <w:pStyle w:val="Ttulo1"/>
        <w:rPr>
          <w:lang w:val="ca-ES"/>
        </w:rPr>
        <w:sectPr w:rsidR="00E51C81" w:rsidSect="00DA23E2">
          <w:pgSz w:w="11906" w:h="16838" w:code="9"/>
          <w:pgMar w:top="1152" w:right="1440" w:bottom="1152" w:left="1440" w:header="576" w:footer="576" w:gutter="0"/>
          <w:cols w:space="720"/>
          <w:docGrid w:linePitch="360"/>
        </w:sectPr>
      </w:pPr>
    </w:p>
    <w:p w14:paraId="31F8E4E3" w14:textId="569FF93F" w:rsidR="00C34031" w:rsidRPr="006A166B" w:rsidRDefault="00A421A9" w:rsidP="00874AA1">
      <w:pPr>
        <w:pStyle w:val="Ttulo1"/>
        <w:rPr>
          <w:lang w:val="ca-ES"/>
        </w:rPr>
      </w:pPr>
      <w:r>
        <w:rPr>
          <w:lang w:val="ca-ES"/>
        </w:rPr>
        <w:lastRenderedPageBreak/>
        <w:t xml:space="preserve">Diagrama web </w:t>
      </w:r>
      <w:proofErr w:type="spellStart"/>
      <w:r>
        <w:rPr>
          <w:lang w:val="ca-ES"/>
        </w:rPr>
        <w:t>site</w:t>
      </w:r>
      <w:proofErr w:type="spellEnd"/>
    </w:p>
    <w:p w14:paraId="7801E14C" w14:textId="250A6606" w:rsidR="00F829D4" w:rsidRDefault="00A421A9">
      <w:pPr>
        <w:rPr>
          <w:rFonts w:asciiTheme="majorHAnsi" w:eastAsiaTheme="majorEastAsia" w:hAnsiTheme="majorHAnsi" w:cstheme="majorBidi"/>
          <w:b/>
          <w:sz w:val="28"/>
          <w:szCs w:val="32"/>
          <w:lang w:val="ca-ES"/>
        </w:rPr>
      </w:pPr>
      <w:r>
        <w:rPr>
          <w:noProof/>
          <w:lang w:val="ca-ES"/>
        </w:rPr>
        <w:drawing>
          <wp:inline distT="0" distB="0" distL="0" distR="0" wp14:anchorId="2108A80B" wp14:editId="2227BACB">
            <wp:extent cx="8391525" cy="4091043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454" cy="409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D4">
        <w:rPr>
          <w:lang w:val="ca-ES"/>
        </w:rPr>
        <w:br w:type="page"/>
      </w:r>
    </w:p>
    <w:p w14:paraId="2FFE2138" w14:textId="61D17D80" w:rsidR="00563FE4" w:rsidRDefault="00A421A9" w:rsidP="00874AA1">
      <w:pPr>
        <w:pStyle w:val="Ttulo1"/>
        <w:rPr>
          <w:lang w:val="ca-ES"/>
        </w:rPr>
      </w:pPr>
      <w:proofErr w:type="spellStart"/>
      <w:r>
        <w:rPr>
          <w:lang w:val="ca-ES"/>
        </w:rPr>
        <w:lastRenderedPageBreak/>
        <w:t>Wireframe</w:t>
      </w:r>
      <w:proofErr w:type="spellEnd"/>
    </w:p>
    <w:p w14:paraId="60229697" w14:textId="5F77FAFA" w:rsidR="00034460" w:rsidRPr="00034460" w:rsidRDefault="00D72CBC" w:rsidP="00D72CBC">
      <w:pPr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1C32281A" wp14:editId="45F191ED">
            <wp:extent cx="7410450" cy="5673478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7596" cy="5678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4460" w:rsidRPr="00034460" w:rsidSect="00D72CBC">
      <w:pgSz w:w="16838" w:h="11906" w:orient="landscape" w:code="9"/>
      <w:pgMar w:top="851" w:right="1152" w:bottom="1440" w:left="1152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0BD68" w14:textId="77777777" w:rsidR="00900DDB" w:rsidRDefault="00900DDB" w:rsidP="00524988">
      <w:pPr>
        <w:spacing w:after="0" w:line="240" w:lineRule="auto"/>
      </w:pPr>
      <w:r>
        <w:separator/>
      </w:r>
    </w:p>
  </w:endnote>
  <w:endnote w:type="continuationSeparator" w:id="0">
    <w:p w14:paraId="58103813" w14:textId="77777777" w:rsidR="00900DDB" w:rsidRDefault="00900DDB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77E9F" w14:textId="77777777" w:rsidR="00900DDB" w:rsidRDefault="00900DDB" w:rsidP="00524988">
      <w:pPr>
        <w:spacing w:after="0" w:line="240" w:lineRule="auto"/>
      </w:pPr>
      <w:r>
        <w:separator/>
      </w:r>
    </w:p>
  </w:footnote>
  <w:footnote w:type="continuationSeparator" w:id="0">
    <w:p w14:paraId="12EB21BB" w14:textId="77777777" w:rsidR="00900DDB" w:rsidRDefault="00900DDB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C953A09"/>
    <w:multiLevelType w:val="hybridMultilevel"/>
    <w:tmpl w:val="E53477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A3ACC"/>
    <w:multiLevelType w:val="hybridMultilevel"/>
    <w:tmpl w:val="C2B424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E205E3"/>
    <w:multiLevelType w:val="hybridMultilevel"/>
    <w:tmpl w:val="221CE5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13962"/>
    <w:multiLevelType w:val="hybridMultilevel"/>
    <w:tmpl w:val="6C14D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6B"/>
    <w:rsid w:val="00030F5C"/>
    <w:rsid w:val="00034460"/>
    <w:rsid w:val="00044941"/>
    <w:rsid w:val="00076856"/>
    <w:rsid w:val="00097C80"/>
    <w:rsid w:val="00151A42"/>
    <w:rsid w:val="001D3008"/>
    <w:rsid w:val="001E3ADA"/>
    <w:rsid w:val="002261A4"/>
    <w:rsid w:val="00226DED"/>
    <w:rsid w:val="002F1EA7"/>
    <w:rsid w:val="003169C1"/>
    <w:rsid w:val="0034780A"/>
    <w:rsid w:val="00432A3E"/>
    <w:rsid w:val="00481FAD"/>
    <w:rsid w:val="00483FFD"/>
    <w:rsid w:val="00494A02"/>
    <w:rsid w:val="00495336"/>
    <w:rsid w:val="004B666A"/>
    <w:rsid w:val="004C38B2"/>
    <w:rsid w:val="005244D5"/>
    <w:rsid w:val="00524988"/>
    <w:rsid w:val="00563FE4"/>
    <w:rsid w:val="005733DE"/>
    <w:rsid w:val="00575138"/>
    <w:rsid w:val="00575C9D"/>
    <w:rsid w:val="005854E9"/>
    <w:rsid w:val="005A01DC"/>
    <w:rsid w:val="00627B20"/>
    <w:rsid w:val="00635D86"/>
    <w:rsid w:val="006453D8"/>
    <w:rsid w:val="00646886"/>
    <w:rsid w:val="006A166B"/>
    <w:rsid w:val="00700FE2"/>
    <w:rsid w:val="00783197"/>
    <w:rsid w:val="008021AA"/>
    <w:rsid w:val="00874AA1"/>
    <w:rsid w:val="008C520C"/>
    <w:rsid w:val="00900DDB"/>
    <w:rsid w:val="00951189"/>
    <w:rsid w:val="00A421A9"/>
    <w:rsid w:val="00A774AA"/>
    <w:rsid w:val="00B6334F"/>
    <w:rsid w:val="00B811FC"/>
    <w:rsid w:val="00C34031"/>
    <w:rsid w:val="00CC11C2"/>
    <w:rsid w:val="00D4735E"/>
    <w:rsid w:val="00D72CBC"/>
    <w:rsid w:val="00D84BAB"/>
    <w:rsid w:val="00DA23E2"/>
    <w:rsid w:val="00DA3346"/>
    <w:rsid w:val="00DC193E"/>
    <w:rsid w:val="00DF06FE"/>
    <w:rsid w:val="00E51C81"/>
    <w:rsid w:val="00F320D0"/>
    <w:rsid w:val="00F756B1"/>
    <w:rsid w:val="00F829D4"/>
    <w:rsid w:val="00FA6F20"/>
    <w:rsid w:val="00FB4DCA"/>
    <w:rsid w:val="00FD0E29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DBAD1A"/>
  <w15:chartTrackingRefBased/>
  <w15:docId w15:val="{C1CFA282-1059-4F06-81E0-5F1FD1D99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Ttulo1">
    <w:name w:val="heading 1"/>
    <w:basedOn w:val="Normal"/>
    <w:link w:val="Ttulo1C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tulo">
    <w:name w:val="Title"/>
    <w:basedOn w:val="Normal"/>
    <w:next w:val="Normal"/>
    <w:link w:val="TtuloC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4AA1"/>
  </w:style>
  <w:style w:type="paragraph" w:styleId="Piedepgina">
    <w:name w:val="footer"/>
    <w:basedOn w:val="Normal"/>
    <w:link w:val="PiedepginaC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4AA1"/>
  </w:style>
  <w:style w:type="character" w:styleId="Textodelmarcadordeposicin">
    <w:name w:val="Placeholder Text"/>
    <w:basedOn w:val="Fuentedeprrafopredeter"/>
    <w:uiPriority w:val="99"/>
    <w:semiHidden/>
    <w:rsid w:val="00874AA1"/>
    <w:rPr>
      <w:color w:val="808080"/>
    </w:rPr>
  </w:style>
  <w:style w:type="paragraph" w:customStyle="1" w:styleId="Normalconsangra">
    <w:name w:val="Normal;con sangría"/>
    <w:basedOn w:val="Normal"/>
    <w:uiPriority w:val="12"/>
    <w:qFormat/>
    <w:rsid w:val="00874AA1"/>
    <w:pPr>
      <w:ind w:left="720"/>
      <w:contextualSpacing/>
    </w:pPr>
  </w:style>
  <w:style w:type="paragraph" w:styleId="Prrafodelista">
    <w:name w:val="List Paragraph"/>
    <w:basedOn w:val="Normal"/>
    <w:uiPriority w:val="34"/>
    <w:unhideWhenUsed/>
    <w:qFormat/>
    <w:rsid w:val="00C3403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478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78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\AppData\Roaming\Microsoft\Templates\Aprendizaje%20basado%20en%20proyect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E3B376-ECAE-4D2C-82D9-49A6C066FFC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Aprendizaje basado en proyectos.dotx</Template>
  <TotalTime>159</TotalTime>
  <Pages>4</Pages>
  <Words>607</Words>
  <Characters>3344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Mª Jose Escudero Aliau</dc:creator>
  <cp:keywords/>
  <dc:description/>
  <cp:lastModifiedBy>Mª Jose Escudero</cp:lastModifiedBy>
  <cp:revision>5</cp:revision>
  <dcterms:created xsi:type="dcterms:W3CDTF">2021-06-03T14:42:00Z</dcterms:created>
  <dcterms:modified xsi:type="dcterms:W3CDTF">2021-06-03T17:21:00Z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